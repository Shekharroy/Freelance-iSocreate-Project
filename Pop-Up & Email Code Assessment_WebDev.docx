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ECC0" w14:textId="53335765" w:rsidR="00940BF4" w:rsidRDefault="00940BF4" w:rsidP="00940BF4">
      <w:pPr>
        <w:rPr>
          <w:rFonts w:ascii="Calibri" w:hAnsi="Calibri" w:cs="Arial"/>
          <w:b/>
        </w:rPr>
      </w:pPr>
    </w:p>
    <w:p w14:paraId="73AC9368" w14:textId="795A4551" w:rsidR="00F14C93" w:rsidRPr="003B44A4" w:rsidRDefault="001E3EC1" w:rsidP="00F14C93">
      <w:pPr>
        <w:jc w:val="center"/>
        <w:rPr>
          <w:rFonts w:ascii="Calibri" w:hAnsi="Calibri" w:cs="Arial"/>
          <w:b/>
          <w:sz w:val="72"/>
          <w:szCs w:val="72"/>
        </w:rPr>
      </w:pPr>
      <w:r>
        <w:rPr>
          <w:rFonts w:ascii="Calibri" w:hAnsi="Calibri" w:cs="Arial"/>
          <w:b/>
          <w:sz w:val="72"/>
          <w:szCs w:val="72"/>
        </w:rPr>
        <w:t>POP-UP</w:t>
      </w:r>
      <w:r w:rsidR="00E02024">
        <w:rPr>
          <w:rFonts w:ascii="Calibri" w:hAnsi="Calibri" w:cs="Arial"/>
          <w:b/>
          <w:sz w:val="72"/>
          <w:szCs w:val="72"/>
        </w:rPr>
        <w:t xml:space="preserve"> </w:t>
      </w:r>
      <w:r w:rsidR="00861290">
        <w:rPr>
          <w:rFonts w:ascii="Calibri" w:hAnsi="Calibri" w:cs="Arial"/>
          <w:b/>
          <w:sz w:val="72"/>
          <w:szCs w:val="72"/>
        </w:rPr>
        <w:t>CODE</w:t>
      </w:r>
    </w:p>
    <w:p w14:paraId="2E357A28" w14:textId="3A90E758" w:rsidR="00F14C93" w:rsidRDefault="003B44A4" w:rsidP="00F14C93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ASSESSMENT</w:t>
      </w:r>
      <w:r w:rsidR="00006682">
        <w:rPr>
          <w:rFonts w:ascii="Calibri" w:hAnsi="Calibri" w:cs="Arial"/>
          <w:b/>
        </w:rPr>
        <w:t xml:space="preserve"> (REQUIRED)</w:t>
      </w:r>
    </w:p>
    <w:p w14:paraId="2B2B5229" w14:textId="30EC7864" w:rsidR="00940BF4" w:rsidRDefault="00940BF4" w:rsidP="00940BF4">
      <w:pPr>
        <w:rPr>
          <w:rFonts w:ascii="Calibri" w:hAnsi="Calibri" w:cs="Arial"/>
        </w:rPr>
      </w:pPr>
    </w:p>
    <w:p w14:paraId="66470006" w14:textId="23F5DF18" w:rsidR="003B44A4" w:rsidRPr="003B44A4" w:rsidRDefault="003B44A4" w:rsidP="003B44A4">
      <w:pPr>
        <w:rPr>
          <w:rFonts w:ascii="Calibri" w:hAnsi="Calibri" w:cs="Arial"/>
          <w:i/>
          <w:iCs/>
          <w:noProof/>
          <w:sz w:val="22"/>
          <w:szCs w:val="22"/>
        </w:rPr>
      </w:pP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Outlined below is a sample request similar to those our </w:t>
      </w:r>
      <w:r w:rsidR="00BC21F0">
        <w:rPr>
          <w:rFonts w:ascii="Calibri" w:hAnsi="Calibri" w:cs="Arial"/>
          <w:i/>
          <w:iCs/>
          <w:noProof/>
          <w:sz w:val="22"/>
          <w:szCs w:val="22"/>
        </w:rPr>
        <w:t>team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receive</w:t>
      </w:r>
      <w:r w:rsidR="00BC21F0">
        <w:rPr>
          <w:rFonts w:ascii="Calibri" w:hAnsi="Calibri" w:cs="Arial"/>
          <w:i/>
          <w:iCs/>
          <w:noProof/>
          <w:sz w:val="22"/>
          <w:szCs w:val="22"/>
        </w:rPr>
        <w:t>s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every day. We want to see your work in action. </w:t>
      </w:r>
    </w:p>
    <w:p w14:paraId="4CD8DFC0" w14:textId="77777777" w:rsidR="003B44A4" w:rsidRPr="003B44A4" w:rsidRDefault="003B44A4" w:rsidP="003B44A4">
      <w:pPr>
        <w:rPr>
          <w:rFonts w:ascii="Calibri" w:hAnsi="Calibri" w:cs="Arial"/>
          <w:noProof/>
          <w:sz w:val="22"/>
          <w:szCs w:val="22"/>
        </w:rPr>
      </w:pPr>
    </w:p>
    <w:p w14:paraId="370CAAC2" w14:textId="77777777" w:rsidR="003B44A4" w:rsidRPr="003B44A4" w:rsidRDefault="003B44A4" w:rsidP="003B44A4">
      <w:pPr>
        <w:rPr>
          <w:rFonts w:ascii="Calibri" w:hAnsi="Calibri" w:cs="Arial"/>
          <w:b/>
          <w:bCs/>
          <w:noProof/>
          <w:sz w:val="28"/>
          <w:szCs w:val="28"/>
        </w:rPr>
      </w:pPr>
      <w:r w:rsidRPr="003B44A4">
        <w:rPr>
          <w:rFonts w:ascii="Calibri" w:hAnsi="Calibri" w:cs="Arial"/>
          <w:b/>
          <w:bCs/>
          <w:noProof/>
          <w:sz w:val="28"/>
          <w:szCs w:val="28"/>
        </w:rPr>
        <w:t>Project Scope</w:t>
      </w:r>
    </w:p>
    <w:p w14:paraId="7BFF9E6D" w14:textId="09ECB3E6" w:rsidR="003B44A4" w:rsidRDefault="003B44A4" w:rsidP="003B44A4">
      <w:pPr>
        <w:rPr>
          <w:rFonts w:ascii="Calibri" w:hAnsi="Calibri" w:cs="Arial"/>
          <w:noProof/>
          <w:sz w:val="22"/>
          <w:szCs w:val="22"/>
        </w:rPr>
      </w:pPr>
      <w:r w:rsidRPr="003B44A4">
        <w:rPr>
          <w:rFonts w:ascii="Calibri" w:hAnsi="Calibri" w:cs="Arial"/>
          <w:b/>
          <w:bCs/>
          <w:noProof/>
          <w:sz w:val="22"/>
          <w:szCs w:val="22"/>
        </w:rPr>
        <w:t>Scope:</w:t>
      </w:r>
      <w:r w:rsidRPr="003B44A4">
        <w:rPr>
          <w:rFonts w:ascii="Calibri" w:hAnsi="Calibri" w:cs="Arial"/>
          <w:noProof/>
          <w:sz w:val="22"/>
          <w:szCs w:val="22"/>
        </w:rPr>
        <w:t xml:space="preserve"> </w:t>
      </w:r>
      <w:r w:rsidR="001E3EC1" w:rsidRPr="001E3EC1">
        <w:rPr>
          <w:rFonts w:ascii="Calibri" w:hAnsi="Calibri" w:cs="Arial"/>
          <w:noProof/>
          <w:sz w:val="22"/>
          <w:szCs w:val="22"/>
        </w:rPr>
        <w:t xml:space="preserve">Code a </w:t>
      </w:r>
      <w:r w:rsidR="00DE695F">
        <w:rPr>
          <w:rFonts w:ascii="Calibri" w:hAnsi="Calibri" w:cs="Arial"/>
          <w:noProof/>
          <w:sz w:val="22"/>
          <w:szCs w:val="22"/>
        </w:rPr>
        <w:t>R</w:t>
      </w:r>
      <w:r w:rsidR="001E3EC1" w:rsidRPr="001E3EC1">
        <w:rPr>
          <w:rFonts w:ascii="Calibri" w:hAnsi="Calibri" w:cs="Arial"/>
          <w:noProof/>
          <w:sz w:val="22"/>
          <w:szCs w:val="22"/>
        </w:rPr>
        <w:t xml:space="preserve">esponsive </w:t>
      </w:r>
      <w:r w:rsidR="00DE695F">
        <w:rPr>
          <w:rFonts w:ascii="Calibri" w:hAnsi="Calibri" w:cs="Arial"/>
          <w:noProof/>
          <w:sz w:val="22"/>
          <w:szCs w:val="22"/>
        </w:rPr>
        <w:t>P</w:t>
      </w:r>
      <w:r w:rsidR="001E3EC1" w:rsidRPr="001E3EC1">
        <w:rPr>
          <w:rFonts w:ascii="Calibri" w:hAnsi="Calibri" w:cs="Arial"/>
          <w:noProof/>
          <w:sz w:val="22"/>
          <w:szCs w:val="22"/>
        </w:rPr>
        <w:t>op</w:t>
      </w:r>
      <w:r w:rsidR="00DE695F">
        <w:rPr>
          <w:rFonts w:ascii="Calibri" w:hAnsi="Calibri" w:cs="Arial"/>
          <w:noProof/>
          <w:sz w:val="22"/>
          <w:szCs w:val="22"/>
        </w:rPr>
        <w:t>-U</w:t>
      </w:r>
      <w:r w:rsidR="001E3EC1" w:rsidRPr="001E3EC1">
        <w:rPr>
          <w:rFonts w:ascii="Calibri" w:hAnsi="Calibri" w:cs="Arial"/>
          <w:noProof/>
          <w:sz w:val="22"/>
          <w:szCs w:val="22"/>
        </w:rPr>
        <w:t xml:space="preserve">p </w:t>
      </w:r>
      <w:r w:rsidR="00DE695F">
        <w:rPr>
          <w:rFonts w:ascii="Calibri" w:hAnsi="Calibri" w:cs="Arial"/>
          <w:noProof/>
          <w:sz w:val="22"/>
          <w:szCs w:val="22"/>
        </w:rPr>
        <w:t>F</w:t>
      </w:r>
      <w:r w:rsidR="001E3EC1" w:rsidRPr="001E3EC1">
        <w:rPr>
          <w:rFonts w:ascii="Calibri" w:hAnsi="Calibri" w:cs="Arial"/>
          <w:noProof/>
          <w:sz w:val="22"/>
          <w:szCs w:val="22"/>
        </w:rPr>
        <w:t xml:space="preserve">orm &amp; </w:t>
      </w:r>
      <w:r w:rsidR="00DE695F">
        <w:rPr>
          <w:rFonts w:ascii="Calibri" w:hAnsi="Calibri" w:cs="Arial"/>
          <w:noProof/>
          <w:sz w:val="22"/>
          <w:szCs w:val="22"/>
        </w:rPr>
        <w:t>C</w:t>
      </w:r>
      <w:r w:rsidR="001E3EC1" w:rsidRPr="001E3EC1">
        <w:rPr>
          <w:rFonts w:ascii="Calibri" w:hAnsi="Calibri" w:cs="Arial"/>
          <w:noProof/>
          <w:sz w:val="22"/>
          <w:szCs w:val="22"/>
        </w:rPr>
        <w:t xml:space="preserve">onfirmation </w:t>
      </w:r>
      <w:r w:rsidR="00DE695F">
        <w:rPr>
          <w:rFonts w:ascii="Calibri" w:hAnsi="Calibri" w:cs="Arial"/>
          <w:noProof/>
          <w:sz w:val="22"/>
          <w:szCs w:val="22"/>
        </w:rPr>
        <w:t>P</w:t>
      </w:r>
      <w:r w:rsidR="001E3EC1" w:rsidRPr="001E3EC1">
        <w:rPr>
          <w:rFonts w:ascii="Calibri" w:hAnsi="Calibri" w:cs="Arial"/>
          <w:noProof/>
          <w:sz w:val="22"/>
          <w:szCs w:val="22"/>
        </w:rPr>
        <w:t>age</w:t>
      </w:r>
    </w:p>
    <w:p w14:paraId="58BE3148" w14:textId="581580E5" w:rsidR="001F5814" w:rsidRPr="003B44A4" w:rsidRDefault="001F5814" w:rsidP="003B44A4">
      <w:pPr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b/>
          <w:bCs/>
          <w:noProof/>
          <w:sz w:val="22"/>
          <w:szCs w:val="22"/>
        </w:rPr>
        <w:t>Estimate:</w:t>
      </w:r>
      <w:r>
        <w:rPr>
          <w:rFonts w:ascii="Calibri" w:hAnsi="Calibri" w:cs="Arial"/>
          <w:noProof/>
          <w:sz w:val="22"/>
          <w:szCs w:val="22"/>
        </w:rPr>
        <w:t xml:space="preserve"> Complete and Return within </w:t>
      </w:r>
      <w:r w:rsidR="00376FB8">
        <w:rPr>
          <w:rFonts w:ascii="Calibri" w:hAnsi="Calibri" w:cs="Arial"/>
          <w:noProof/>
          <w:sz w:val="22"/>
          <w:szCs w:val="22"/>
        </w:rPr>
        <w:t>24</w:t>
      </w:r>
      <w:r>
        <w:rPr>
          <w:rFonts w:ascii="Calibri" w:hAnsi="Calibri" w:cs="Arial"/>
          <w:noProof/>
          <w:sz w:val="22"/>
          <w:szCs w:val="22"/>
        </w:rPr>
        <w:t xml:space="preserve"> Hours</w:t>
      </w:r>
    </w:p>
    <w:p w14:paraId="186DC684" w14:textId="65737028" w:rsidR="003B44A4" w:rsidRDefault="001E3EC1" w:rsidP="003B44A4">
      <w:pPr>
        <w:rPr>
          <w:rFonts w:ascii="Calibri" w:hAnsi="Calibri" w:cs="Arial"/>
          <w:noProof/>
          <w:sz w:val="22"/>
          <w:szCs w:val="22"/>
        </w:rPr>
      </w:pPr>
      <w:r w:rsidRPr="3953DEB5">
        <w:rPr>
          <w:rFonts w:ascii="Calibri" w:hAnsi="Calibri" w:cs="Arial"/>
          <w:b/>
          <w:bCs/>
          <w:noProof/>
          <w:sz w:val="22"/>
          <w:szCs w:val="22"/>
        </w:rPr>
        <w:t>Assets Link</w:t>
      </w:r>
      <w:r w:rsidR="003B44A4" w:rsidRPr="3953DEB5">
        <w:rPr>
          <w:rFonts w:ascii="Calibri" w:hAnsi="Calibri" w:cs="Arial"/>
          <w:b/>
          <w:bCs/>
          <w:noProof/>
          <w:sz w:val="22"/>
          <w:szCs w:val="22"/>
        </w:rPr>
        <w:t>:</w:t>
      </w:r>
      <w:r w:rsidR="003B44A4" w:rsidRPr="3953DEB5">
        <w:rPr>
          <w:rFonts w:ascii="Calibri" w:hAnsi="Calibri" w:cs="Arial"/>
          <w:noProof/>
          <w:sz w:val="22"/>
          <w:szCs w:val="22"/>
        </w:rPr>
        <w:t xml:space="preserve"> </w:t>
      </w:r>
      <w:hyperlink r:id="rId10">
        <w:r w:rsidR="00DE695F" w:rsidRPr="007B6FF9">
          <w:rPr>
            <w:rStyle w:val="Hyperlink"/>
            <w:rFonts w:ascii="Calibri" w:hAnsi="Calibri" w:cs="Arial"/>
            <w:noProof/>
            <w:sz w:val="22"/>
            <w:szCs w:val="22"/>
          </w:rPr>
          <w:t>Pop-Up Design Proof</w:t>
        </w:r>
      </w:hyperlink>
    </w:p>
    <w:p w14:paraId="77248B3B" w14:textId="3E34A17F" w:rsidR="00CB0FEE" w:rsidRDefault="001E3EC1" w:rsidP="003B44A4">
      <w:pPr>
        <w:rPr>
          <w:rFonts w:ascii="Calibri" w:hAnsi="Calibri" w:cs="Arial"/>
          <w:noProof/>
          <w:sz w:val="22"/>
          <w:szCs w:val="22"/>
        </w:rPr>
      </w:pPr>
      <w:r w:rsidRPr="369B1A9D">
        <w:rPr>
          <w:rFonts w:ascii="Calibri" w:hAnsi="Calibri" w:cs="Arial"/>
          <w:b/>
          <w:bCs/>
          <w:noProof/>
          <w:sz w:val="22"/>
          <w:szCs w:val="22"/>
        </w:rPr>
        <w:t>Assets Password:</w:t>
      </w:r>
      <w:r w:rsidR="00CB0FEE" w:rsidRPr="369B1A9D">
        <w:rPr>
          <w:rFonts w:ascii="Calibri" w:hAnsi="Calibri" w:cs="Arial"/>
          <w:noProof/>
          <w:sz w:val="22"/>
          <w:szCs w:val="22"/>
        </w:rPr>
        <w:t xml:space="preserve"> </w:t>
      </w:r>
      <w:r w:rsidR="0558B137" w:rsidRPr="369B1A9D">
        <w:rPr>
          <w:rFonts w:ascii="Calibri" w:hAnsi="Calibri" w:cs="Arial"/>
          <w:noProof/>
          <w:sz w:val="22"/>
          <w:szCs w:val="22"/>
        </w:rPr>
        <w:t>PopupAssessment01</w:t>
      </w:r>
    </w:p>
    <w:p w14:paraId="36CECD4D" w14:textId="77777777" w:rsidR="003B44A4" w:rsidRPr="003B44A4" w:rsidRDefault="003B44A4" w:rsidP="003B44A4">
      <w:pPr>
        <w:rPr>
          <w:rFonts w:ascii="Calibri" w:hAnsi="Calibri" w:cs="Arial"/>
          <w:noProof/>
          <w:sz w:val="22"/>
          <w:szCs w:val="22"/>
        </w:rPr>
      </w:pPr>
    </w:p>
    <w:p w14:paraId="685A4AD2" w14:textId="15089CFD" w:rsidR="001E3EC1" w:rsidRDefault="001E3EC1" w:rsidP="001E3EC1">
      <w:pPr>
        <w:rPr>
          <w:rFonts w:ascii="Calibri" w:hAnsi="Calibri" w:cs="Arial"/>
          <w:noProof/>
          <w:sz w:val="22"/>
          <w:szCs w:val="22"/>
        </w:rPr>
      </w:pPr>
      <w:r w:rsidRPr="001E3EC1">
        <w:rPr>
          <w:rFonts w:ascii="Calibri" w:hAnsi="Calibri" w:cs="Arial"/>
          <w:noProof/>
          <w:sz w:val="22"/>
          <w:szCs w:val="22"/>
        </w:rPr>
        <w:t xml:space="preserve">Code a </w:t>
      </w:r>
      <w:r w:rsidR="001853C8">
        <w:rPr>
          <w:rFonts w:ascii="Calibri" w:hAnsi="Calibri" w:cs="Arial"/>
          <w:noProof/>
          <w:sz w:val="22"/>
          <w:szCs w:val="22"/>
        </w:rPr>
        <w:t xml:space="preserve">website </w:t>
      </w:r>
      <w:r w:rsidRPr="001E3EC1">
        <w:rPr>
          <w:rFonts w:ascii="Calibri" w:hAnsi="Calibri" w:cs="Arial"/>
          <w:noProof/>
          <w:sz w:val="22"/>
          <w:szCs w:val="22"/>
        </w:rPr>
        <w:t>pop</w:t>
      </w:r>
      <w:r w:rsidR="00DE695F">
        <w:rPr>
          <w:rFonts w:ascii="Calibri" w:hAnsi="Calibri" w:cs="Arial"/>
          <w:noProof/>
          <w:sz w:val="22"/>
          <w:szCs w:val="22"/>
        </w:rPr>
        <w:t>-</w:t>
      </w:r>
      <w:r w:rsidRPr="001E3EC1">
        <w:rPr>
          <w:rFonts w:ascii="Calibri" w:hAnsi="Calibri" w:cs="Arial"/>
          <w:noProof/>
          <w:sz w:val="22"/>
          <w:szCs w:val="22"/>
        </w:rPr>
        <w:t>up using the provided assets linked above. The asset file contains the design layout, branding assets, and copy needed to create a pop</w:t>
      </w:r>
      <w:r w:rsidR="00475CDD">
        <w:rPr>
          <w:rFonts w:ascii="Calibri" w:hAnsi="Calibri" w:cs="Arial"/>
          <w:noProof/>
          <w:sz w:val="22"/>
          <w:szCs w:val="22"/>
        </w:rPr>
        <w:t>-</w:t>
      </w:r>
      <w:r w:rsidRPr="001E3EC1">
        <w:rPr>
          <w:rFonts w:ascii="Calibri" w:hAnsi="Calibri" w:cs="Arial"/>
          <w:noProof/>
          <w:sz w:val="22"/>
          <w:szCs w:val="22"/>
        </w:rPr>
        <w:t>up form and confirmation page. The pop</w:t>
      </w:r>
      <w:r w:rsidR="00475CDD">
        <w:rPr>
          <w:rFonts w:ascii="Calibri" w:hAnsi="Calibri" w:cs="Arial"/>
          <w:noProof/>
          <w:sz w:val="22"/>
          <w:szCs w:val="22"/>
        </w:rPr>
        <w:t>-</w:t>
      </w:r>
      <w:r w:rsidRPr="001E3EC1">
        <w:rPr>
          <w:rFonts w:ascii="Calibri" w:hAnsi="Calibri" w:cs="Arial"/>
          <w:noProof/>
          <w:sz w:val="22"/>
          <w:szCs w:val="22"/>
        </w:rPr>
        <w:t>up should be functional and responsive on mobile; form fields are required and should advance to the confirmation page.</w:t>
      </w:r>
    </w:p>
    <w:p w14:paraId="145E5EE1" w14:textId="77777777" w:rsidR="001E3EC1" w:rsidRPr="001E3EC1" w:rsidRDefault="001E3EC1" w:rsidP="001E3EC1">
      <w:pPr>
        <w:rPr>
          <w:rFonts w:ascii="Calibri" w:hAnsi="Calibri" w:cs="Arial"/>
          <w:noProof/>
          <w:sz w:val="22"/>
          <w:szCs w:val="22"/>
        </w:rPr>
      </w:pPr>
    </w:p>
    <w:p w14:paraId="3A0567B8" w14:textId="0FEF829A" w:rsidR="00BC21F0" w:rsidRDefault="001E3EC1" w:rsidP="001E3EC1">
      <w:pPr>
        <w:rPr>
          <w:rFonts w:ascii="Calibri" w:hAnsi="Calibri" w:cs="Arial"/>
          <w:i/>
          <w:iCs/>
          <w:noProof/>
          <w:sz w:val="22"/>
          <w:szCs w:val="22"/>
        </w:rPr>
      </w:pPr>
      <w:r w:rsidRPr="001E3EC1">
        <w:rPr>
          <w:rFonts w:ascii="Calibri" w:hAnsi="Calibri" w:cs="Arial"/>
          <w:noProof/>
          <w:sz w:val="22"/>
          <w:szCs w:val="22"/>
        </w:rPr>
        <w:t>For review, please host the pop</w:t>
      </w:r>
      <w:r w:rsidR="00475CDD">
        <w:rPr>
          <w:rFonts w:ascii="Calibri" w:hAnsi="Calibri" w:cs="Arial"/>
          <w:noProof/>
          <w:sz w:val="22"/>
          <w:szCs w:val="22"/>
        </w:rPr>
        <w:t>-</w:t>
      </w:r>
      <w:r w:rsidRPr="001E3EC1">
        <w:rPr>
          <w:rFonts w:ascii="Calibri" w:hAnsi="Calibri" w:cs="Arial"/>
          <w:noProof/>
          <w:sz w:val="22"/>
          <w:szCs w:val="22"/>
        </w:rPr>
        <w:t>up and assets for review.</w:t>
      </w:r>
    </w:p>
    <w:p w14:paraId="5CCB2A62" w14:textId="7F7A8D6F" w:rsidR="00BC21F0" w:rsidRDefault="00BC21F0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1B90D9BB" w14:textId="1EFD9EE5" w:rsidR="00006682" w:rsidRDefault="00006682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6EE6E242" w14:textId="3D204DFF" w:rsidR="00006682" w:rsidRPr="003B44A4" w:rsidRDefault="00006682" w:rsidP="00006682">
      <w:pPr>
        <w:jc w:val="center"/>
        <w:rPr>
          <w:rFonts w:ascii="Calibri" w:hAnsi="Calibri" w:cs="Arial"/>
          <w:b/>
          <w:sz w:val="72"/>
          <w:szCs w:val="72"/>
        </w:rPr>
      </w:pPr>
      <w:r>
        <w:rPr>
          <w:rFonts w:ascii="Calibri" w:hAnsi="Calibri" w:cs="Arial"/>
          <w:b/>
          <w:sz w:val="72"/>
          <w:szCs w:val="72"/>
        </w:rPr>
        <w:t>EMAIL CODE</w:t>
      </w:r>
    </w:p>
    <w:p w14:paraId="2A82F843" w14:textId="64A817E0" w:rsidR="00006682" w:rsidRDefault="00006682" w:rsidP="00006682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ASSESSMENT (</w:t>
      </w:r>
      <w:r w:rsidR="00376FB8">
        <w:rPr>
          <w:rFonts w:ascii="Calibri" w:hAnsi="Calibri" w:cs="Arial"/>
          <w:b/>
        </w:rPr>
        <w:t>REQUIRED</w:t>
      </w:r>
      <w:r>
        <w:rPr>
          <w:rFonts w:ascii="Calibri" w:hAnsi="Calibri" w:cs="Arial"/>
          <w:b/>
        </w:rPr>
        <w:t>)</w:t>
      </w:r>
    </w:p>
    <w:p w14:paraId="02C5875E" w14:textId="40CB4EDF" w:rsidR="00006682" w:rsidRDefault="00006682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0272D892" w14:textId="77777777" w:rsidR="00DB5D37" w:rsidRDefault="00DB5D37" w:rsidP="00DB5D37">
      <w:pPr>
        <w:rPr>
          <w:rFonts w:ascii="Calibri" w:hAnsi="Calibri" w:cs="Arial"/>
        </w:rPr>
      </w:pPr>
    </w:p>
    <w:p w14:paraId="0AEB0E3E" w14:textId="77777777" w:rsidR="00DB5D37" w:rsidRPr="003B44A4" w:rsidRDefault="00DB5D37" w:rsidP="00DB5D37">
      <w:pPr>
        <w:rPr>
          <w:rFonts w:ascii="Calibri" w:hAnsi="Calibri" w:cs="Arial"/>
          <w:i/>
          <w:iCs/>
          <w:noProof/>
          <w:sz w:val="22"/>
          <w:szCs w:val="22"/>
        </w:rPr>
      </w:pP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Outlined below is a sample request similar to those </w:t>
      </w:r>
      <w:r>
        <w:rPr>
          <w:rFonts w:ascii="Calibri" w:hAnsi="Calibri" w:cs="Arial"/>
          <w:i/>
          <w:iCs/>
          <w:noProof/>
          <w:sz w:val="22"/>
          <w:szCs w:val="22"/>
        </w:rPr>
        <w:t>our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</w:t>
      </w:r>
      <w:r>
        <w:rPr>
          <w:rFonts w:ascii="Calibri" w:hAnsi="Calibri" w:cs="Arial"/>
          <w:i/>
          <w:iCs/>
          <w:noProof/>
          <w:sz w:val="22"/>
          <w:szCs w:val="22"/>
        </w:rPr>
        <w:t xml:space="preserve">team 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>receive</w:t>
      </w:r>
      <w:r>
        <w:rPr>
          <w:rFonts w:ascii="Calibri" w:hAnsi="Calibri" w:cs="Arial"/>
          <w:i/>
          <w:iCs/>
          <w:noProof/>
          <w:sz w:val="22"/>
          <w:szCs w:val="22"/>
        </w:rPr>
        <w:t>s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every day. We want to see your work in action. </w:t>
      </w:r>
    </w:p>
    <w:p w14:paraId="768E12A6" w14:textId="77777777" w:rsidR="00DB5D37" w:rsidRPr="003B44A4" w:rsidRDefault="00DB5D37" w:rsidP="00DB5D37">
      <w:pPr>
        <w:rPr>
          <w:rFonts w:ascii="Calibri" w:hAnsi="Calibri" w:cs="Arial"/>
          <w:noProof/>
          <w:sz w:val="22"/>
          <w:szCs w:val="22"/>
        </w:rPr>
      </w:pPr>
    </w:p>
    <w:p w14:paraId="436E6EFE" w14:textId="77777777" w:rsidR="00DB5D37" w:rsidRPr="003B44A4" w:rsidRDefault="00DB5D37" w:rsidP="00DB5D37">
      <w:pPr>
        <w:rPr>
          <w:rFonts w:ascii="Calibri" w:hAnsi="Calibri" w:cs="Arial"/>
          <w:b/>
          <w:bCs/>
          <w:noProof/>
          <w:sz w:val="28"/>
          <w:szCs w:val="28"/>
        </w:rPr>
      </w:pPr>
      <w:r w:rsidRPr="003B44A4">
        <w:rPr>
          <w:rFonts w:ascii="Calibri" w:hAnsi="Calibri" w:cs="Arial"/>
          <w:b/>
          <w:bCs/>
          <w:noProof/>
          <w:sz w:val="28"/>
          <w:szCs w:val="28"/>
        </w:rPr>
        <w:t>Project Scope</w:t>
      </w:r>
    </w:p>
    <w:p w14:paraId="7EA4EB33" w14:textId="702E2B4B" w:rsidR="00DB5D37" w:rsidRPr="003B44A4" w:rsidRDefault="00DB5D37" w:rsidP="00DB5D37">
      <w:pPr>
        <w:rPr>
          <w:rFonts w:ascii="Calibri" w:hAnsi="Calibri" w:cs="Arial"/>
          <w:noProof/>
          <w:sz w:val="22"/>
          <w:szCs w:val="22"/>
        </w:rPr>
      </w:pPr>
      <w:r w:rsidRPr="003B44A4">
        <w:rPr>
          <w:rFonts w:ascii="Calibri" w:hAnsi="Calibri" w:cs="Arial"/>
          <w:b/>
          <w:bCs/>
          <w:noProof/>
          <w:sz w:val="22"/>
          <w:szCs w:val="22"/>
        </w:rPr>
        <w:t>Scope:</w:t>
      </w:r>
      <w:r w:rsidRPr="003B44A4">
        <w:rPr>
          <w:rFonts w:ascii="Calibri" w:hAnsi="Calibri" w:cs="Arial"/>
          <w:noProof/>
          <w:sz w:val="22"/>
          <w:szCs w:val="22"/>
        </w:rPr>
        <w:t xml:space="preserve"> Email Campaign</w:t>
      </w:r>
      <w:r w:rsidR="001853C8">
        <w:rPr>
          <w:rFonts w:ascii="Calibri" w:hAnsi="Calibri" w:cs="Arial"/>
          <w:noProof/>
          <w:sz w:val="22"/>
          <w:szCs w:val="22"/>
        </w:rPr>
        <w:t xml:space="preserve"> </w:t>
      </w:r>
      <w:r w:rsidRPr="003B44A4">
        <w:rPr>
          <w:rFonts w:ascii="Calibri" w:hAnsi="Calibri" w:cs="Arial"/>
          <w:noProof/>
          <w:sz w:val="22"/>
          <w:szCs w:val="22"/>
        </w:rPr>
        <w:t xml:space="preserve">Code </w:t>
      </w:r>
    </w:p>
    <w:p w14:paraId="17DFF712" w14:textId="6378FC09" w:rsidR="00DB5D37" w:rsidRDefault="00DB5D37" w:rsidP="00DB5D37">
      <w:pPr>
        <w:rPr>
          <w:rFonts w:ascii="Calibri" w:hAnsi="Calibri" w:cs="Arial"/>
          <w:noProof/>
          <w:sz w:val="22"/>
          <w:szCs w:val="22"/>
        </w:rPr>
      </w:pPr>
      <w:r w:rsidRPr="003B44A4">
        <w:rPr>
          <w:rFonts w:ascii="Calibri" w:hAnsi="Calibri" w:cs="Arial"/>
          <w:b/>
          <w:bCs/>
          <w:noProof/>
          <w:sz w:val="22"/>
          <w:szCs w:val="22"/>
        </w:rPr>
        <w:t>Estimate:</w:t>
      </w:r>
      <w:r w:rsidRPr="003B44A4">
        <w:rPr>
          <w:rFonts w:ascii="Calibri" w:hAnsi="Calibri" w:cs="Arial"/>
          <w:noProof/>
          <w:sz w:val="22"/>
          <w:szCs w:val="22"/>
        </w:rPr>
        <w:t xml:space="preserve"> Complete and Return within </w:t>
      </w:r>
      <w:r w:rsidR="00376FB8">
        <w:rPr>
          <w:rFonts w:ascii="Calibri" w:hAnsi="Calibri" w:cs="Arial"/>
          <w:noProof/>
          <w:sz w:val="22"/>
          <w:szCs w:val="22"/>
        </w:rPr>
        <w:t>24</w:t>
      </w:r>
      <w:r w:rsidRPr="003B44A4">
        <w:rPr>
          <w:rFonts w:ascii="Calibri" w:hAnsi="Calibri" w:cs="Arial"/>
          <w:noProof/>
          <w:sz w:val="22"/>
          <w:szCs w:val="22"/>
        </w:rPr>
        <w:t xml:space="preserve"> Hours</w:t>
      </w:r>
    </w:p>
    <w:p w14:paraId="0616249D" w14:textId="77777777" w:rsidR="00DB5D37" w:rsidRDefault="00DB5D37" w:rsidP="00DB5D37">
      <w:pPr>
        <w:rPr>
          <w:rFonts w:ascii="Calibri" w:hAnsi="Calibri" w:cs="Arial"/>
          <w:noProof/>
          <w:sz w:val="22"/>
          <w:szCs w:val="22"/>
        </w:rPr>
      </w:pPr>
      <w:r w:rsidRPr="456D85B9">
        <w:rPr>
          <w:rFonts w:ascii="Calibri" w:hAnsi="Calibri" w:cs="Arial"/>
          <w:b/>
          <w:bCs/>
          <w:noProof/>
          <w:sz w:val="22"/>
          <w:szCs w:val="22"/>
        </w:rPr>
        <w:t>Assets Link:</w:t>
      </w:r>
      <w:r w:rsidRPr="456D85B9">
        <w:rPr>
          <w:rFonts w:ascii="Calibri" w:hAnsi="Calibri" w:cs="Arial"/>
          <w:noProof/>
          <w:sz w:val="22"/>
          <w:szCs w:val="22"/>
        </w:rPr>
        <w:t xml:space="preserve"> </w:t>
      </w:r>
      <w:hyperlink r:id="rId11">
        <w:r w:rsidRPr="456D85B9">
          <w:rPr>
            <w:rStyle w:val="Hyperlink"/>
            <w:rFonts w:ascii="Calibri" w:eastAsia="Calibri" w:hAnsi="Calibri" w:cs="Calibri"/>
            <w:noProof/>
            <w:sz w:val="22"/>
            <w:szCs w:val="22"/>
          </w:rPr>
          <w:t>Email Proof Concept</w:t>
        </w:r>
      </w:hyperlink>
      <w:r w:rsidRPr="456D85B9">
        <w:rPr>
          <w:rFonts w:ascii="Calibri" w:eastAsia="Calibri" w:hAnsi="Calibri" w:cs="Calibri"/>
          <w:noProof/>
          <w:sz w:val="22"/>
          <w:szCs w:val="22"/>
        </w:rPr>
        <w:t xml:space="preserve"> </w:t>
      </w:r>
    </w:p>
    <w:p w14:paraId="1A8761EC" w14:textId="77777777" w:rsidR="00DB5D37" w:rsidRDefault="00DB5D37" w:rsidP="00DB5D37">
      <w:pPr>
        <w:rPr>
          <w:rFonts w:ascii="Calibri" w:hAnsi="Calibri" w:cs="Arial"/>
          <w:noProof/>
          <w:sz w:val="22"/>
          <w:szCs w:val="22"/>
        </w:rPr>
      </w:pPr>
      <w:r w:rsidRPr="456D85B9">
        <w:rPr>
          <w:rFonts w:ascii="Calibri" w:hAnsi="Calibri" w:cs="Arial"/>
          <w:b/>
          <w:bCs/>
          <w:noProof/>
          <w:sz w:val="22"/>
          <w:szCs w:val="22"/>
        </w:rPr>
        <w:t>Assets Password:</w:t>
      </w:r>
      <w:r w:rsidRPr="456D85B9">
        <w:rPr>
          <w:rFonts w:ascii="Calibri" w:hAnsi="Calibri" w:cs="Arial"/>
          <w:noProof/>
          <w:sz w:val="22"/>
          <w:szCs w:val="22"/>
        </w:rPr>
        <w:t xml:space="preserve"> EmailAssessment01</w:t>
      </w:r>
    </w:p>
    <w:p w14:paraId="56C447C4" w14:textId="77777777" w:rsidR="00DB5D37" w:rsidRDefault="00DB5D37" w:rsidP="00DB5D37">
      <w:pPr>
        <w:rPr>
          <w:rFonts w:ascii="Calibri" w:hAnsi="Calibri" w:cs="Arial"/>
          <w:noProof/>
          <w:sz w:val="22"/>
          <w:szCs w:val="22"/>
        </w:rPr>
      </w:pPr>
    </w:p>
    <w:p w14:paraId="43020A69" w14:textId="77777777" w:rsidR="00DB5D37" w:rsidRPr="003B44A4" w:rsidRDefault="00DB5D37" w:rsidP="00DB5D37">
      <w:pPr>
        <w:rPr>
          <w:rFonts w:ascii="Calibri" w:hAnsi="Calibri" w:cs="Arial"/>
          <w:noProof/>
          <w:sz w:val="22"/>
          <w:szCs w:val="22"/>
        </w:rPr>
      </w:pPr>
    </w:p>
    <w:p w14:paraId="405640AD" w14:textId="77777777" w:rsidR="00DB5D37" w:rsidRPr="003B44A4" w:rsidRDefault="00DB5D37" w:rsidP="00DB5D37">
      <w:pPr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Code</w:t>
      </w:r>
      <w:r w:rsidRPr="003B44A4">
        <w:rPr>
          <w:rFonts w:ascii="Calibri" w:hAnsi="Calibri" w:cs="Arial"/>
          <w:noProof/>
          <w:sz w:val="22"/>
          <w:szCs w:val="22"/>
        </w:rPr>
        <w:t xml:space="preserve"> a responsive email campaign. </w:t>
      </w:r>
      <w:r>
        <w:rPr>
          <w:rFonts w:ascii="Calibri" w:hAnsi="Calibri" w:cs="Arial"/>
          <w:noProof/>
          <w:sz w:val="22"/>
          <w:szCs w:val="22"/>
        </w:rPr>
        <w:t>Use your HTML/CSS skills to</w:t>
      </w:r>
      <w:r w:rsidRPr="003B44A4">
        <w:rPr>
          <w:rFonts w:ascii="Calibri" w:hAnsi="Calibri" w:cs="Arial"/>
          <w:noProof/>
          <w:sz w:val="22"/>
          <w:szCs w:val="22"/>
        </w:rPr>
        <w:t xml:space="preserve"> code the design </w:t>
      </w:r>
      <w:r>
        <w:rPr>
          <w:rFonts w:ascii="Calibri" w:hAnsi="Calibri" w:cs="Arial"/>
          <w:noProof/>
          <w:sz w:val="22"/>
          <w:szCs w:val="22"/>
        </w:rPr>
        <w:t xml:space="preserve">linked above </w:t>
      </w:r>
      <w:r w:rsidRPr="003B44A4">
        <w:rPr>
          <w:rFonts w:ascii="Calibri" w:hAnsi="Calibri" w:cs="Arial"/>
          <w:noProof/>
          <w:sz w:val="22"/>
          <w:szCs w:val="22"/>
        </w:rPr>
        <w:t>into a responsive email</w:t>
      </w:r>
      <w:r>
        <w:rPr>
          <w:rFonts w:ascii="Calibri" w:hAnsi="Calibri" w:cs="Arial"/>
          <w:noProof/>
          <w:sz w:val="22"/>
          <w:szCs w:val="22"/>
        </w:rPr>
        <w:t xml:space="preserve">. </w:t>
      </w:r>
      <w:r w:rsidRPr="003B44A4">
        <w:rPr>
          <w:rFonts w:ascii="Calibri" w:hAnsi="Calibri" w:cs="Arial"/>
          <w:noProof/>
          <w:sz w:val="22"/>
          <w:szCs w:val="22"/>
        </w:rPr>
        <w:t>For review, please host the email - or - zip the files to be linked locally for review</w:t>
      </w:r>
      <w:r>
        <w:rPr>
          <w:rFonts w:ascii="Calibri" w:hAnsi="Calibri" w:cs="Arial"/>
          <w:noProof/>
          <w:sz w:val="22"/>
          <w:szCs w:val="22"/>
        </w:rPr>
        <w:t>.</w:t>
      </w:r>
    </w:p>
    <w:p w14:paraId="529D953B" w14:textId="77777777" w:rsidR="00DB5D37" w:rsidRDefault="00DB5D37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141C259F" w14:textId="77777777" w:rsidR="00DF21E2" w:rsidRDefault="00DF21E2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7F6DC835" w14:textId="3B83C747" w:rsidR="00DF21E2" w:rsidRPr="003B44A4" w:rsidRDefault="00DF21E2" w:rsidP="00DF21E2">
      <w:pPr>
        <w:jc w:val="center"/>
        <w:rPr>
          <w:rFonts w:ascii="Calibri" w:hAnsi="Calibri" w:cs="Arial"/>
          <w:b/>
          <w:sz w:val="72"/>
          <w:szCs w:val="72"/>
        </w:rPr>
      </w:pPr>
      <w:r>
        <w:rPr>
          <w:rFonts w:ascii="Calibri" w:hAnsi="Calibri" w:cs="Arial"/>
          <w:b/>
          <w:sz w:val="72"/>
          <w:szCs w:val="72"/>
        </w:rPr>
        <w:t>HTML5 Display Banner</w:t>
      </w:r>
    </w:p>
    <w:p w14:paraId="31A695F0" w14:textId="77777777" w:rsidR="00DF21E2" w:rsidRDefault="00DF21E2" w:rsidP="00DF21E2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ASSESSMENT (REQUIRED)</w:t>
      </w:r>
    </w:p>
    <w:p w14:paraId="5ED2D541" w14:textId="77777777" w:rsidR="00DF21E2" w:rsidRDefault="00DF21E2" w:rsidP="00DF21E2">
      <w:pPr>
        <w:rPr>
          <w:rFonts w:ascii="Calibri" w:hAnsi="Calibri" w:cs="Arial"/>
          <w:i/>
          <w:iCs/>
          <w:noProof/>
          <w:sz w:val="22"/>
          <w:szCs w:val="22"/>
        </w:rPr>
      </w:pPr>
    </w:p>
    <w:p w14:paraId="594BF9E0" w14:textId="77777777" w:rsidR="00DF21E2" w:rsidRDefault="00DF21E2" w:rsidP="00DF21E2">
      <w:pPr>
        <w:rPr>
          <w:rFonts w:ascii="Calibri" w:hAnsi="Calibri" w:cs="Arial"/>
        </w:rPr>
      </w:pPr>
    </w:p>
    <w:p w14:paraId="52BDE95B" w14:textId="77777777" w:rsidR="00DF21E2" w:rsidRPr="003B44A4" w:rsidRDefault="00DF21E2" w:rsidP="00DF21E2">
      <w:pPr>
        <w:rPr>
          <w:rFonts w:ascii="Calibri" w:hAnsi="Calibri" w:cs="Arial"/>
          <w:i/>
          <w:iCs/>
          <w:noProof/>
          <w:sz w:val="22"/>
          <w:szCs w:val="22"/>
        </w:rPr>
      </w:pP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Outlined below is a sample request similar to those </w:t>
      </w:r>
      <w:r>
        <w:rPr>
          <w:rFonts w:ascii="Calibri" w:hAnsi="Calibri" w:cs="Arial"/>
          <w:i/>
          <w:iCs/>
          <w:noProof/>
          <w:sz w:val="22"/>
          <w:szCs w:val="22"/>
        </w:rPr>
        <w:t>our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</w:t>
      </w:r>
      <w:r>
        <w:rPr>
          <w:rFonts w:ascii="Calibri" w:hAnsi="Calibri" w:cs="Arial"/>
          <w:i/>
          <w:iCs/>
          <w:noProof/>
          <w:sz w:val="22"/>
          <w:szCs w:val="22"/>
        </w:rPr>
        <w:t xml:space="preserve">team 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>receive</w:t>
      </w:r>
      <w:r>
        <w:rPr>
          <w:rFonts w:ascii="Calibri" w:hAnsi="Calibri" w:cs="Arial"/>
          <w:i/>
          <w:iCs/>
          <w:noProof/>
          <w:sz w:val="22"/>
          <w:szCs w:val="22"/>
        </w:rPr>
        <w:t>s</w:t>
      </w:r>
      <w:r w:rsidRPr="003B44A4">
        <w:rPr>
          <w:rFonts w:ascii="Calibri" w:hAnsi="Calibri" w:cs="Arial"/>
          <w:i/>
          <w:iCs/>
          <w:noProof/>
          <w:sz w:val="22"/>
          <w:szCs w:val="22"/>
        </w:rPr>
        <w:t xml:space="preserve"> every day. We want to see your work in action. </w:t>
      </w:r>
    </w:p>
    <w:p w14:paraId="5AAE1FE0" w14:textId="77777777" w:rsidR="00DF21E2" w:rsidRPr="003B44A4" w:rsidRDefault="00DF21E2" w:rsidP="00DF21E2">
      <w:pPr>
        <w:rPr>
          <w:rFonts w:ascii="Calibri" w:hAnsi="Calibri" w:cs="Arial"/>
          <w:noProof/>
          <w:sz w:val="22"/>
          <w:szCs w:val="22"/>
        </w:rPr>
      </w:pPr>
    </w:p>
    <w:p w14:paraId="6509A9B7" w14:textId="77777777" w:rsidR="00DF21E2" w:rsidRPr="003B44A4" w:rsidRDefault="00DF21E2" w:rsidP="00DF21E2">
      <w:pPr>
        <w:rPr>
          <w:rFonts w:ascii="Calibri" w:hAnsi="Calibri" w:cs="Arial"/>
          <w:b/>
          <w:bCs/>
          <w:noProof/>
          <w:sz w:val="28"/>
          <w:szCs w:val="28"/>
        </w:rPr>
      </w:pPr>
      <w:r w:rsidRPr="003B44A4">
        <w:rPr>
          <w:rFonts w:ascii="Calibri" w:hAnsi="Calibri" w:cs="Arial"/>
          <w:b/>
          <w:bCs/>
          <w:noProof/>
          <w:sz w:val="28"/>
          <w:szCs w:val="28"/>
        </w:rPr>
        <w:t>Project Scope</w:t>
      </w:r>
    </w:p>
    <w:p w14:paraId="3EC0CD6A" w14:textId="6CBF32E3" w:rsidR="00DF21E2" w:rsidRPr="003B44A4" w:rsidRDefault="00DF21E2" w:rsidP="00DF21E2">
      <w:pPr>
        <w:rPr>
          <w:rFonts w:ascii="Calibri" w:hAnsi="Calibri" w:cs="Arial"/>
          <w:noProof/>
          <w:sz w:val="22"/>
          <w:szCs w:val="22"/>
        </w:rPr>
      </w:pPr>
      <w:r w:rsidRPr="003B44A4">
        <w:rPr>
          <w:rFonts w:ascii="Calibri" w:hAnsi="Calibri" w:cs="Arial"/>
          <w:b/>
          <w:bCs/>
          <w:noProof/>
          <w:sz w:val="22"/>
          <w:szCs w:val="22"/>
        </w:rPr>
        <w:t>Scope:</w:t>
      </w:r>
      <w:r w:rsidRPr="003B44A4">
        <w:rPr>
          <w:rFonts w:ascii="Calibri" w:hAnsi="Calibri" w:cs="Arial"/>
          <w:noProof/>
          <w:sz w:val="22"/>
          <w:szCs w:val="22"/>
        </w:rPr>
        <w:t xml:space="preserve"> </w:t>
      </w:r>
      <w:r>
        <w:rPr>
          <w:rFonts w:ascii="Calibri" w:hAnsi="Calibri" w:cs="Arial"/>
          <w:noProof/>
          <w:sz w:val="22"/>
          <w:szCs w:val="22"/>
        </w:rPr>
        <w:t>HTML 5</w:t>
      </w:r>
      <w:r>
        <w:rPr>
          <w:rFonts w:ascii="Calibri" w:hAnsi="Calibri" w:cs="Arial"/>
          <w:noProof/>
          <w:sz w:val="22"/>
          <w:szCs w:val="22"/>
        </w:rPr>
        <w:t xml:space="preserve"> </w:t>
      </w:r>
      <w:r w:rsidRPr="003B44A4">
        <w:rPr>
          <w:rFonts w:ascii="Calibri" w:hAnsi="Calibri" w:cs="Arial"/>
          <w:noProof/>
          <w:sz w:val="22"/>
          <w:szCs w:val="22"/>
        </w:rPr>
        <w:t xml:space="preserve">Code </w:t>
      </w:r>
    </w:p>
    <w:p w14:paraId="05951F9F" w14:textId="251BEE9D" w:rsidR="00DF21E2" w:rsidRDefault="00DF21E2" w:rsidP="00DF21E2">
      <w:pPr>
        <w:rPr>
          <w:rFonts w:ascii="Calibri" w:hAnsi="Calibri" w:cs="Arial"/>
          <w:noProof/>
          <w:sz w:val="22"/>
          <w:szCs w:val="22"/>
        </w:rPr>
      </w:pPr>
      <w:r w:rsidRPr="003B44A4">
        <w:rPr>
          <w:rFonts w:ascii="Calibri" w:hAnsi="Calibri" w:cs="Arial"/>
          <w:b/>
          <w:bCs/>
          <w:noProof/>
          <w:sz w:val="22"/>
          <w:szCs w:val="22"/>
        </w:rPr>
        <w:t>Estimate:</w:t>
      </w:r>
      <w:r w:rsidRPr="003B44A4">
        <w:rPr>
          <w:rFonts w:ascii="Calibri" w:hAnsi="Calibri" w:cs="Arial"/>
          <w:noProof/>
          <w:sz w:val="22"/>
          <w:szCs w:val="22"/>
        </w:rPr>
        <w:t xml:space="preserve"> Complete and Return within </w:t>
      </w:r>
      <w:r>
        <w:rPr>
          <w:rFonts w:ascii="Calibri" w:hAnsi="Calibri" w:cs="Arial"/>
          <w:noProof/>
          <w:sz w:val="22"/>
          <w:szCs w:val="22"/>
        </w:rPr>
        <w:t>8</w:t>
      </w:r>
      <w:r w:rsidRPr="003B44A4">
        <w:rPr>
          <w:rFonts w:ascii="Calibri" w:hAnsi="Calibri" w:cs="Arial"/>
          <w:noProof/>
          <w:sz w:val="22"/>
          <w:szCs w:val="22"/>
        </w:rPr>
        <w:t xml:space="preserve"> Hours</w:t>
      </w:r>
    </w:p>
    <w:p w14:paraId="44EACE82" w14:textId="7FDD4C2A" w:rsidR="00DF21E2" w:rsidRDefault="00DF21E2" w:rsidP="00DF21E2">
      <w:pPr>
        <w:rPr>
          <w:rFonts w:ascii="Calibri" w:hAnsi="Calibri" w:cs="Arial"/>
          <w:noProof/>
          <w:sz w:val="22"/>
          <w:szCs w:val="22"/>
        </w:rPr>
      </w:pPr>
      <w:r w:rsidRPr="456D85B9">
        <w:rPr>
          <w:rFonts w:ascii="Calibri" w:hAnsi="Calibri" w:cs="Arial"/>
          <w:b/>
          <w:bCs/>
          <w:noProof/>
          <w:sz w:val="22"/>
          <w:szCs w:val="22"/>
        </w:rPr>
        <w:t xml:space="preserve">Assets </w:t>
      </w:r>
      <w:r>
        <w:rPr>
          <w:rFonts w:ascii="Calibri" w:hAnsi="Calibri" w:cs="Arial"/>
          <w:b/>
          <w:bCs/>
          <w:noProof/>
          <w:sz w:val="22"/>
          <w:szCs w:val="22"/>
        </w:rPr>
        <w:t>: Attachment in the Email</w:t>
      </w:r>
    </w:p>
    <w:p w14:paraId="7F013075" w14:textId="11EDC432" w:rsidR="00DF21E2" w:rsidRDefault="00DF21E2" w:rsidP="00DF21E2">
      <w:pPr>
        <w:rPr>
          <w:rFonts w:ascii="Calibri" w:hAnsi="Calibri" w:cs="Arial"/>
          <w:noProof/>
          <w:sz w:val="22"/>
          <w:szCs w:val="22"/>
        </w:rPr>
      </w:pPr>
    </w:p>
    <w:p w14:paraId="6BACF389" w14:textId="77777777" w:rsidR="00DF21E2" w:rsidRDefault="00DF21E2" w:rsidP="00DF21E2">
      <w:pPr>
        <w:rPr>
          <w:rFonts w:ascii="Calibri" w:hAnsi="Calibri" w:cs="Arial"/>
          <w:noProof/>
          <w:sz w:val="22"/>
          <w:szCs w:val="22"/>
        </w:rPr>
      </w:pPr>
    </w:p>
    <w:p w14:paraId="6507B27F" w14:textId="77777777" w:rsidR="00DF21E2" w:rsidRPr="003B44A4" w:rsidRDefault="00DF21E2" w:rsidP="00DF21E2">
      <w:pPr>
        <w:rPr>
          <w:rFonts w:ascii="Calibri" w:hAnsi="Calibri" w:cs="Arial"/>
          <w:noProof/>
          <w:sz w:val="22"/>
          <w:szCs w:val="22"/>
        </w:rPr>
      </w:pPr>
    </w:p>
    <w:p w14:paraId="7357A958" w14:textId="458FFD41" w:rsidR="00DF21E2" w:rsidRPr="003B44A4" w:rsidRDefault="00DF21E2" w:rsidP="00DF21E2">
      <w:pPr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Code</w:t>
      </w:r>
      <w:r w:rsidRPr="003B44A4">
        <w:rPr>
          <w:rFonts w:ascii="Calibri" w:hAnsi="Calibri" w:cs="Arial"/>
          <w:noProof/>
          <w:sz w:val="22"/>
          <w:szCs w:val="22"/>
        </w:rPr>
        <w:t xml:space="preserve"> a </w:t>
      </w:r>
      <w:r>
        <w:rPr>
          <w:rFonts w:ascii="Calibri" w:hAnsi="Calibri" w:cs="Arial"/>
          <w:noProof/>
          <w:sz w:val="22"/>
          <w:szCs w:val="22"/>
        </w:rPr>
        <w:t>HTML 5 display banner</w:t>
      </w:r>
      <w:r w:rsidRPr="003B44A4">
        <w:rPr>
          <w:rFonts w:ascii="Calibri" w:hAnsi="Calibri" w:cs="Arial"/>
          <w:noProof/>
          <w:sz w:val="22"/>
          <w:szCs w:val="22"/>
        </w:rPr>
        <w:t xml:space="preserve">. </w:t>
      </w:r>
      <w:r>
        <w:rPr>
          <w:rFonts w:ascii="Calibri" w:hAnsi="Calibri" w:cs="Arial"/>
          <w:noProof/>
          <w:sz w:val="22"/>
          <w:szCs w:val="22"/>
        </w:rPr>
        <w:t>Use your HTML</w:t>
      </w:r>
      <w:r>
        <w:rPr>
          <w:rFonts w:ascii="Calibri" w:hAnsi="Calibri" w:cs="Arial"/>
          <w:noProof/>
          <w:sz w:val="22"/>
          <w:szCs w:val="22"/>
        </w:rPr>
        <w:t xml:space="preserve">5 </w:t>
      </w:r>
      <w:r>
        <w:rPr>
          <w:rFonts w:ascii="Calibri" w:hAnsi="Calibri" w:cs="Arial"/>
          <w:noProof/>
          <w:sz w:val="22"/>
          <w:szCs w:val="22"/>
        </w:rPr>
        <w:t>skills to</w:t>
      </w:r>
      <w:r w:rsidRPr="003B44A4">
        <w:rPr>
          <w:rFonts w:ascii="Calibri" w:hAnsi="Calibri" w:cs="Arial"/>
          <w:noProof/>
          <w:sz w:val="22"/>
          <w:szCs w:val="22"/>
        </w:rPr>
        <w:t xml:space="preserve"> code the design </w:t>
      </w:r>
      <w:r>
        <w:rPr>
          <w:rFonts w:ascii="Calibri" w:hAnsi="Calibri" w:cs="Arial"/>
          <w:noProof/>
          <w:sz w:val="22"/>
          <w:szCs w:val="22"/>
        </w:rPr>
        <w:t>programatic banner for the display size 160*300 px.</w:t>
      </w:r>
      <w:r w:rsidRPr="003B44A4">
        <w:rPr>
          <w:rFonts w:ascii="Calibri" w:hAnsi="Calibri" w:cs="Arial"/>
          <w:noProof/>
          <w:sz w:val="22"/>
          <w:szCs w:val="22"/>
        </w:rPr>
        <w:t xml:space="preserve">For review, please </w:t>
      </w:r>
      <w:r>
        <w:rPr>
          <w:rFonts w:ascii="Calibri" w:hAnsi="Calibri" w:cs="Arial"/>
          <w:noProof/>
          <w:sz w:val="22"/>
          <w:szCs w:val="22"/>
        </w:rPr>
        <w:t>send us the Zip file</w:t>
      </w:r>
    </w:p>
    <w:p w14:paraId="11337DCC" w14:textId="77777777" w:rsidR="00DF21E2" w:rsidRPr="003B44A4" w:rsidRDefault="00DF21E2" w:rsidP="003B44A4">
      <w:pPr>
        <w:rPr>
          <w:rFonts w:ascii="Calibri" w:hAnsi="Calibri" w:cs="Arial"/>
          <w:i/>
          <w:iCs/>
          <w:noProof/>
          <w:sz w:val="22"/>
          <w:szCs w:val="22"/>
        </w:rPr>
      </w:pPr>
    </w:p>
    <w:sectPr w:rsidR="00DF21E2" w:rsidRPr="003B44A4" w:rsidSect="00F937C9">
      <w:headerReference w:type="first" r:id="rId12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723A" w14:textId="77777777" w:rsidR="00611024" w:rsidRDefault="00611024">
      <w:r>
        <w:separator/>
      </w:r>
    </w:p>
  </w:endnote>
  <w:endnote w:type="continuationSeparator" w:id="0">
    <w:p w14:paraId="588FABF4" w14:textId="77777777" w:rsidR="00611024" w:rsidRDefault="0061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13F1" w14:textId="77777777" w:rsidR="00611024" w:rsidRDefault="00611024">
      <w:r>
        <w:separator/>
      </w:r>
    </w:p>
  </w:footnote>
  <w:footnote w:type="continuationSeparator" w:id="0">
    <w:p w14:paraId="36294A8F" w14:textId="77777777" w:rsidR="00611024" w:rsidRDefault="00611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A887" w14:textId="77777777" w:rsidR="00F14C93" w:rsidRDefault="00F14C93" w:rsidP="00F14C93">
    <w:pPr>
      <w:rPr>
        <w:rFonts w:ascii="Calibri" w:hAnsi="Calibri" w:cs="Arial"/>
        <w:b/>
        <w:sz w:val="32"/>
        <w:szCs w:val="32"/>
      </w:rPr>
    </w:pPr>
  </w:p>
  <w:p w14:paraId="4F2BC1AA" w14:textId="1A96311F" w:rsidR="00F84D71" w:rsidRPr="000A54A2" w:rsidRDefault="00F14C93" w:rsidP="00F14C93">
    <w:pPr>
      <w:rPr>
        <w:rFonts w:ascii="Calibri" w:hAnsi="Calibri" w:cs="Arial"/>
        <w:b/>
        <w:sz w:val="32"/>
        <w:szCs w:val="32"/>
      </w:rPr>
    </w:pPr>
    <w:r>
      <w:rPr>
        <w:rFonts w:ascii="Calibri" w:hAnsi="Calibri" w:cs="Arial"/>
        <w:b/>
        <w:sz w:val="32"/>
        <w:szCs w:val="32"/>
      </w:rPr>
      <w:tab/>
    </w:r>
    <w:r>
      <w:rPr>
        <w:rFonts w:ascii="Calibri" w:hAnsi="Calibri" w:cs="Arial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5A1"/>
    <w:multiLevelType w:val="hybridMultilevel"/>
    <w:tmpl w:val="D33E87E0"/>
    <w:lvl w:ilvl="0" w:tplc="9E6C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31F3A87"/>
    <w:multiLevelType w:val="multilevel"/>
    <w:tmpl w:val="FB7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57CF"/>
    <w:multiLevelType w:val="hybridMultilevel"/>
    <w:tmpl w:val="EF844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E6516"/>
    <w:multiLevelType w:val="hybridMultilevel"/>
    <w:tmpl w:val="D33E87E0"/>
    <w:lvl w:ilvl="0" w:tplc="9E6C23D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121720"/>
    <w:multiLevelType w:val="hybridMultilevel"/>
    <w:tmpl w:val="D33E87E0"/>
    <w:lvl w:ilvl="0" w:tplc="9E6C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411D2B0A"/>
    <w:multiLevelType w:val="hybridMultilevel"/>
    <w:tmpl w:val="CE66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879B4"/>
    <w:multiLevelType w:val="multilevel"/>
    <w:tmpl w:val="623E6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D71D3"/>
    <w:multiLevelType w:val="hybridMultilevel"/>
    <w:tmpl w:val="2D0A53DE"/>
    <w:lvl w:ilvl="0" w:tplc="BA1C6884">
      <w:start w:val="20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800390">
    <w:abstractNumId w:val="3"/>
  </w:num>
  <w:num w:numId="2" w16cid:durableId="662203863">
    <w:abstractNumId w:val="2"/>
  </w:num>
  <w:num w:numId="3" w16cid:durableId="1726832814">
    <w:abstractNumId w:val="1"/>
  </w:num>
  <w:num w:numId="4" w16cid:durableId="337853460">
    <w:abstractNumId w:val="6"/>
  </w:num>
  <w:num w:numId="5" w16cid:durableId="1916745751">
    <w:abstractNumId w:val="7"/>
  </w:num>
  <w:num w:numId="6" w16cid:durableId="92360200">
    <w:abstractNumId w:val="5"/>
  </w:num>
  <w:num w:numId="7" w16cid:durableId="483275084">
    <w:abstractNumId w:val="0"/>
  </w:num>
  <w:num w:numId="8" w16cid:durableId="1578007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7FD"/>
    <w:rsid w:val="00004107"/>
    <w:rsid w:val="0000618D"/>
    <w:rsid w:val="00006682"/>
    <w:rsid w:val="0002113F"/>
    <w:rsid w:val="00031F08"/>
    <w:rsid w:val="00043B6F"/>
    <w:rsid w:val="00057440"/>
    <w:rsid w:val="00070370"/>
    <w:rsid w:val="00072701"/>
    <w:rsid w:val="00072DD2"/>
    <w:rsid w:val="00076904"/>
    <w:rsid w:val="00080AAD"/>
    <w:rsid w:val="0008558A"/>
    <w:rsid w:val="000903BC"/>
    <w:rsid w:val="0009432C"/>
    <w:rsid w:val="000A0130"/>
    <w:rsid w:val="000A41DF"/>
    <w:rsid w:val="000B0A79"/>
    <w:rsid w:val="000B2432"/>
    <w:rsid w:val="000B5D7A"/>
    <w:rsid w:val="000D45E5"/>
    <w:rsid w:val="000E4B24"/>
    <w:rsid w:val="000E5A02"/>
    <w:rsid w:val="000E6604"/>
    <w:rsid w:val="000E70FA"/>
    <w:rsid w:val="000F632C"/>
    <w:rsid w:val="00101680"/>
    <w:rsid w:val="00113E2B"/>
    <w:rsid w:val="00126244"/>
    <w:rsid w:val="00137ED8"/>
    <w:rsid w:val="00140002"/>
    <w:rsid w:val="00145F28"/>
    <w:rsid w:val="00146C53"/>
    <w:rsid w:val="00154D0C"/>
    <w:rsid w:val="00160469"/>
    <w:rsid w:val="00161518"/>
    <w:rsid w:val="00167EC6"/>
    <w:rsid w:val="0017112F"/>
    <w:rsid w:val="00180FE6"/>
    <w:rsid w:val="00183C79"/>
    <w:rsid w:val="001853C8"/>
    <w:rsid w:val="001A7F72"/>
    <w:rsid w:val="001B6C45"/>
    <w:rsid w:val="001C6704"/>
    <w:rsid w:val="001D18A2"/>
    <w:rsid w:val="001D3B01"/>
    <w:rsid w:val="001D6266"/>
    <w:rsid w:val="001E0FE5"/>
    <w:rsid w:val="001E2C14"/>
    <w:rsid w:val="001E3EC1"/>
    <w:rsid w:val="001E57F2"/>
    <w:rsid w:val="001F4FD1"/>
    <w:rsid w:val="001F5814"/>
    <w:rsid w:val="001F74B3"/>
    <w:rsid w:val="001F7D9B"/>
    <w:rsid w:val="00222446"/>
    <w:rsid w:val="0022424A"/>
    <w:rsid w:val="00232FB2"/>
    <w:rsid w:val="002736D1"/>
    <w:rsid w:val="002769E5"/>
    <w:rsid w:val="00276B24"/>
    <w:rsid w:val="00280A62"/>
    <w:rsid w:val="002A56C3"/>
    <w:rsid w:val="002A7B7A"/>
    <w:rsid w:val="002B4780"/>
    <w:rsid w:val="002C32C7"/>
    <w:rsid w:val="002E09C7"/>
    <w:rsid w:val="002E3FB9"/>
    <w:rsid w:val="0030421C"/>
    <w:rsid w:val="00317D77"/>
    <w:rsid w:val="00346732"/>
    <w:rsid w:val="003523EC"/>
    <w:rsid w:val="00353867"/>
    <w:rsid w:val="003561AF"/>
    <w:rsid w:val="00365E5B"/>
    <w:rsid w:val="00376FB8"/>
    <w:rsid w:val="0039280F"/>
    <w:rsid w:val="0039296C"/>
    <w:rsid w:val="0039483E"/>
    <w:rsid w:val="00394A3E"/>
    <w:rsid w:val="003B1E43"/>
    <w:rsid w:val="003B44A4"/>
    <w:rsid w:val="003B660E"/>
    <w:rsid w:val="003D23D2"/>
    <w:rsid w:val="003D7B23"/>
    <w:rsid w:val="003E1619"/>
    <w:rsid w:val="003E45EC"/>
    <w:rsid w:val="003F32B4"/>
    <w:rsid w:val="003F3D54"/>
    <w:rsid w:val="00411C3A"/>
    <w:rsid w:val="00417BA8"/>
    <w:rsid w:val="00424ACD"/>
    <w:rsid w:val="00425CDE"/>
    <w:rsid w:val="00432CBE"/>
    <w:rsid w:val="00434C26"/>
    <w:rsid w:val="004375F4"/>
    <w:rsid w:val="004420F7"/>
    <w:rsid w:val="00457896"/>
    <w:rsid w:val="00475AB0"/>
    <w:rsid w:val="00475CDD"/>
    <w:rsid w:val="00486BB0"/>
    <w:rsid w:val="00494E99"/>
    <w:rsid w:val="00496E75"/>
    <w:rsid w:val="00497C06"/>
    <w:rsid w:val="004A5D97"/>
    <w:rsid w:val="004A6022"/>
    <w:rsid w:val="004B2050"/>
    <w:rsid w:val="004C6BE7"/>
    <w:rsid w:val="004C7295"/>
    <w:rsid w:val="004D78CB"/>
    <w:rsid w:val="004D7B30"/>
    <w:rsid w:val="004F02E3"/>
    <w:rsid w:val="004F4773"/>
    <w:rsid w:val="00503A58"/>
    <w:rsid w:val="00510840"/>
    <w:rsid w:val="00510FFE"/>
    <w:rsid w:val="00512B7E"/>
    <w:rsid w:val="005142F1"/>
    <w:rsid w:val="00515987"/>
    <w:rsid w:val="0052458F"/>
    <w:rsid w:val="00525E04"/>
    <w:rsid w:val="005426C8"/>
    <w:rsid w:val="00544566"/>
    <w:rsid w:val="00554279"/>
    <w:rsid w:val="00563725"/>
    <w:rsid w:val="005668B2"/>
    <w:rsid w:val="00596026"/>
    <w:rsid w:val="00597B9D"/>
    <w:rsid w:val="00597D26"/>
    <w:rsid w:val="005B6C30"/>
    <w:rsid w:val="005B7D59"/>
    <w:rsid w:val="005C0782"/>
    <w:rsid w:val="005C67E7"/>
    <w:rsid w:val="005D7326"/>
    <w:rsid w:val="005E09EB"/>
    <w:rsid w:val="005F5E36"/>
    <w:rsid w:val="0060441A"/>
    <w:rsid w:val="00611024"/>
    <w:rsid w:val="00612AEA"/>
    <w:rsid w:val="006304C3"/>
    <w:rsid w:val="0063210D"/>
    <w:rsid w:val="00635CB3"/>
    <w:rsid w:val="00641112"/>
    <w:rsid w:val="00650154"/>
    <w:rsid w:val="00662E4A"/>
    <w:rsid w:val="00665A4D"/>
    <w:rsid w:val="00682802"/>
    <w:rsid w:val="00684610"/>
    <w:rsid w:val="00684975"/>
    <w:rsid w:val="00684A6E"/>
    <w:rsid w:val="006850BC"/>
    <w:rsid w:val="006961EF"/>
    <w:rsid w:val="006D0856"/>
    <w:rsid w:val="006D229E"/>
    <w:rsid w:val="006E0858"/>
    <w:rsid w:val="006E20B0"/>
    <w:rsid w:val="00703D63"/>
    <w:rsid w:val="00737D15"/>
    <w:rsid w:val="0074638C"/>
    <w:rsid w:val="00767EDE"/>
    <w:rsid w:val="00780D21"/>
    <w:rsid w:val="007A052D"/>
    <w:rsid w:val="007A075A"/>
    <w:rsid w:val="007A4200"/>
    <w:rsid w:val="007A5696"/>
    <w:rsid w:val="007A72FC"/>
    <w:rsid w:val="007B1314"/>
    <w:rsid w:val="007B6FF9"/>
    <w:rsid w:val="007D12A2"/>
    <w:rsid w:val="007D4A34"/>
    <w:rsid w:val="007E6EE7"/>
    <w:rsid w:val="007F0D01"/>
    <w:rsid w:val="007F145F"/>
    <w:rsid w:val="007F5C57"/>
    <w:rsid w:val="007F6841"/>
    <w:rsid w:val="008145E8"/>
    <w:rsid w:val="00814C05"/>
    <w:rsid w:val="00821376"/>
    <w:rsid w:val="00834B74"/>
    <w:rsid w:val="00836C5D"/>
    <w:rsid w:val="008404DC"/>
    <w:rsid w:val="008518A5"/>
    <w:rsid w:val="00861290"/>
    <w:rsid w:val="00867FB4"/>
    <w:rsid w:val="00877B22"/>
    <w:rsid w:val="0088001B"/>
    <w:rsid w:val="0089188D"/>
    <w:rsid w:val="00896361"/>
    <w:rsid w:val="008A10C0"/>
    <w:rsid w:val="008B7168"/>
    <w:rsid w:val="008B7FB1"/>
    <w:rsid w:val="008D149A"/>
    <w:rsid w:val="008D518F"/>
    <w:rsid w:val="008D556D"/>
    <w:rsid w:val="008E3E39"/>
    <w:rsid w:val="008F0B3D"/>
    <w:rsid w:val="008F0F8B"/>
    <w:rsid w:val="008F6E5E"/>
    <w:rsid w:val="008F73EB"/>
    <w:rsid w:val="00900854"/>
    <w:rsid w:val="00920792"/>
    <w:rsid w:val="00940BF4"/>
    <w:rsid w:val="009453E4"/>
    <w:rsid w:val="00947647"/>
    <w:rsid w:val="00951ACE"/>
    <w:rsid w:val="0095346D"/>
    <w:rsid w:val="00956C9D"/>
    <w:rsid w:val="009573CB"/>
    <w:rsid w:val="0096157C"/>
    <w:rsid w:val="00962711"/>
    <w:rsid w:val="00964EA0"/>
    <w:rsid w:val="00976163"/>
    <w:rsid w:val="0098072E"/>
    <w:rsid w:val="009874E6"/>
    <w:rsid w:val="00991F0D"/>
    <w:rsid w:val="009B3708"/>
    <w:rsid w:val="009D0872"/>
    <w:rsid w:val="009D08B8"/>
    <w:rsid w:val="009D0B53"/>
    <w:rsid w:val="009D355A"/>
    <w:rsid w:val="009E1769"/>
    <w:rsid w:val="009E5204"/>
    <w:rsid w:val="00A005C7"/>
    <w:rsid w:val="00A13974"/>
    <w:rsid w:val="00A4424E"/>
    <w:rsid w:val="00A5607F"/>
    <w:rsid w:val="00A606B2"/>
    <w:rsid w:val="00A62710"/>
    <w:rsid w:val="00A66AF5"/>
    <w:rsid w:val="00A77F43"/>
    <w:rsid w:val="00AA1A53"/>
    <w:rsid w:val="00AD16F3"/>
    <w:rsid w:val="00AE12E2"/>
    <w:rsid w:val="00AF51B8"/>
    <w:rsid w:val="00B0413B"/>
    <w:rsid w:val="00B11507"/>
    <w:rsid w:val="00B11AA3"/>
    <w:rsid w:val="00B1441C"/>
    <w:rsid w:val="00B1464A"/>
    <w:rsid w:val="00B17D75"/>
    <w:rsid w:val="00B2131D"/>
    <w:rsid w:val="00B24472"/>
    <w:rsid w:val="00B27D8E"/>
    <w:rsid w:val="00B30F26"/>
    <w:rsid w:val="00B34033"/>
    <w:rsid w:val="00B44FEC"/>
    <w:rsid w:val="00B505E3"/>
    <w:rsid w:val="00B527EE"/>
    <w:rsid w:val="00B5476C"/>
    <w:rsid w:val="00B56B42"/>
    <w:rsid w:val="00B60A7F"/>
    <w:rsid w:val="00B8238B"/>
    <w:rsid w:val="00B9244E"/>
    <w:rsid w:val="00BB1788"/>
    <w:rsid w:val="00BC21F0"/>
    <w:rsid w:val="00BC2F9D"/>
    <w:rsid w:val="00BD69AE"/>
    <w:rsid w:val="00BE3A88"/>
    <w:rsid w:val="00BE74F7"/>
    <w:rsid w:val="00BF26EB"/>
    <w:rsid w:val="00C040AF"/>
    <w:rsid w:val="00C111B6"/>
    <w:rsid w:val="00C1473D"/>
    <w:rsid w:val="00C25DC9"/>
    <w:rsid w:val="00C61D6A"/>
    <w:rsid w:val="00C67DE0"/>
    <w:rsid w:val="00C73751"/>
    <w:rsid w:val="00C82A9D"/>
    <w:rsid w:val="00C92CD3"/>
    <w:rsid w:val="00CB0FEE"/>
    <w:rsid w:val="00CB2EF2"/>
    <w:rsid w:val="00CC7DFD"/>
    <w:rsid w:val="00CD6840"/>
    <w:rsid w:val="00CE6507"/>
    <w:rsid w:val="00CF22EE"/>
    <w:rsid w:val="00CF6AF9"/>
    <w:rsid w:val="00D06FB1"/>
    <w:rsid w:val="00D07E47"/>
    <w:rsid w:val="00D11249"/>
    <w:rsid w:val="00D14A4D"/>
    <w:rsid w:val="00D36B94"/>
    <w:rsid w:val="00D40777"/>
    <w:rsid w:val="00D4146E"/>
    <w:rsid w:val="00D437E5"/>
    <w:rsid w:val="00D61530"/>
    <w:rsid w:val="00D63CD1"/>
    <w:rsid w:val="00D733A3"/>
    <w:rsid w:val="00D75605"/>
    <w:rsid w:val="00DB5D37"/>
    <w:rsid w:val="00DC42A9"/>
    <w:rsid w:val="00DC45F6"/>
    <w:rsid w:val="00DD4CEB"/>
    <w:rsid w:val="00DE695F"/>
    <w:rsid w:val="00DF21E2"/>
    <w:rsid w:val="00DF3BDD"/>
    <w:rsid w:val="00DF5482"/>
    <w:rsid w:val="00DF7B7D"/>
    <w:rsid w:val="00E02024"/>
    <w:rsid w:val="00E03FE4"/>
    <w:rsid w:val="00E0768B"/>
    <w:rsid w:val="00E10E91"/>
    <w:rsid w:val="00E15A58"/>
    <w:rsid w:val="00E2162D"/>
    <w:rsid w:val="00E25AAC"/>
    <w:rsid w:val="00E3139E"/>
    <w:rsid w:val="00E37FC8"/>
    <w:rsid w:val="00E4052E"/>
    <w:rsid w:val="00E45BE2"/>
    <w:rsid w:val="00E52B24"/>
    <w:rsid w:val="00E62E4A"/>
    <w:rsid w:val="00E646F0"/>
    <w:rsid w:val="00E65BCE"/>
    <w:rsid w:val="00E71C6A"/>
    <w:rsid w:val="00E92726"/>
    <w:rsid w:val="00EA4586"/>
    <w:rsid w:val="00EB3BB1"/>
    <w:rsid w:val="00EB6915"/>
    <w:rsid w:val="00EB7F3E"/>
    <w:rsid w:val="00EC5A91"/>
    <w:rsid w:val="00ED1B4C"/>
    <w:rsid w:val="00EE41DC"/>
    <w:rsid w:val="00EE5C30"/>
    <w:rsid w:val="00EF094D"/>
    <w:rsid w:val="00EF71A7"/>
    <w:rsid w:val="00F01039"/>
    <w:rsid w:val="00F05DA2"/>
    <w:rsid w:val="00F12709"/>
    <w:rsid w:val="00F13769"/>
    <w:rsid w:val="00F14C93"/>
    <w:rsid w:val="00F163AD"/>
    <w:rsid w:val="00F207FD"/>
    <w:rsid w:val="00F22ECD"/>
    <w:rsid w:val="00F31056"/>
    <w:rsid w:val="00F473F3"/>
    <w:rsid w:val="00F51474"/>
    <w:rsid w:val="00F61837"/>
    <w:rsid w:val="00F659EF"/>
    <w:rsid w:val="00F664F3"/>
    <w:rsid w:val="00F725C5"/>
    <w:rsid w:val="00F76E80"/>
    <w:rsid w:val="00F83F46"/>
    <w:rsid w:val="00F84D71"/>
    <w:rsid w:val="00F86643"/>
    <w:rsid w:val="00F915ED"/>
    <w:rsid w:val="00F937C9"/>
    <w:rsid w:val="00FC7BB2"/>
    <w:rsid w:val="00FD3D5E"/>
    <w:rsid w:val="00FE19E2"/>
    <w:rsid w:val="00FF0CDB"/>
    <w:rsid w:val="0558B137"/>
    <w:rsid w:val="369B1A9D"/>
    <w:rsid w:val="3953D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E1AA0"/>
  <w15:docId w15:val="{33C9FF68-6C92-4632-9F27-2A11AC16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BF4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A4"/>
    <w:pPr>
      <w:keepNext/>
      <w:keepLines/>
      <w:spacing w:before="120" w:after="120" w:line="288" w:lineRule="auto"/>
      <w:outlineLvl w:val="2"/>
    </w:pPr>
    <w:rPr>
      <w:rFonts w:ascii="Proxima Nova" w:eastAsiaTheme="majorEastAsia" w:hAnsi="Proxima Nov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20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07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60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606B2"/>
    <w:rPr>
      <w:sz w:val="24"/>
      <w:szCs w:val="24"/>
    </w:rPr>
  </w:style>
  <w:style w:type="paragraph" w:styleId="Footer">
    <w:name w:val="footer"/>
    <w:basedOn w:val="Normal"/>
    <w:link w:val="FooterChar"/>
    <w:rsid w:val="00A60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606B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659E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463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4A4"/>
    <w:rPr>
      <w:rFonts w:ascii="Proxima Nova" w:eastAsiaTheme="majorEastAsia" w:hAnsi="Proxima Nova" w:cstheme="majorBidi"/>
      <w:b/>
      <w:color w:val="000000" w:themeColor="text1"/>
      <w:sz w:val="24"/>
      <w:szCs w:val="24"/>
    </w:rPr>
  </w:style>
  <w:style w:type="paragraph" w:styleId="NoSpacing">
    <w:name w:val="No Spacing"/>
    <w:basedOn w:val="Normal"/>
    <w:uiPriority w:val="1"/>
    <w:qFormat/>
    <w:rsid w:val="003B44A4"/>
    <w:pPr>
      <w:spacing w:line="288" w:lineRule="auto"/>
    </w:pPr>
    <w:rPr>
      <w:rFonts w:ascii="Proxima Nova" w:eastAsiaTheme="minorHAnsi" w:hAnsi="Proxima Nova" w:cstheme="minorBidi"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44A4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D36B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36B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36B9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6B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6B9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3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A10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d.adobe.com/view/173c4808-190e-4dd2-4e33-062e23001ea5-610d/?hints=off" TargetMode="External"/><Relationship Id="rId5" Type="http://schemas.openxmlformats.org/officeDocument/2006/relationships/styles" Target="styles.xml"/><Relationship Id="rId10" Type="http://schemas.openxmlformats.org/officeDocument/2006/relationships/hyperlink" Target="https://xd.adobe.com/view/0e997820-a5ae-4702-44ff-66cc7dac80ca-78a8/?hints=of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ayer\Local%20Settings\Temporary%20Internet%20Files\Content.Outlook\P9X4IU4W\Graystone%20Job%20Description%20blank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1FD9876F7C643AFB33FA82B61BFC0" ma:contentTypeVersion="6" ma:contentTypeDescription="Create a new document." ma:contentTypeScope="" ma:versionID="68dcf86c6b320361b27f7ebd66247a69">
  <xsd:schema xmlns:xsd="http://www.w3.org/2001/XMLSchema" xmlns:xs="http://www.w3.org/2001/XMLSchema" xmlns:p="http://schemas.microsoft.com/office/2006/metadata/properties" xmlns:ns2="efb1e450-c7e1-482e-87ae-97f5a6e49e52" xmlns:ns3="8bf0845a-5ac2-4538-9582-bdd5f34119a5" targetNamespace="http://schemas.microsoft.com/office/2006/metadata/properties" ma:root="true" ma:fieldsID="12f43729e4ec5b390ca71fb41cfab670" ns2:_="" ns3:_="">
    <xsd:import namespace="efb1e450-c7e1-482e-87ae-97f5a6e49e52"/>
    <xsd:import namespace="8bf0845a-5ac2-4538-9582-bdd5f3411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e450-c7e1-482e-87ae-97f5a6e4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0845a-5ac2-4538-9582-bdd5f3411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81063-4347-46A8-91C3-FD1756E8D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1e450-c7e1-482e-87ae-97f5a6e49e52"/>
    <ds:schemaRef ds:uri="8bf0845a-5ac2-4538-9582-bdd5f3411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363DBE-7A69-42A0-8176-A592F238F7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825214-5D8E-4559-A766-1977014E65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Graystone Job Description blank form.dot</Template>
  <TotalTime>153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Title:</vt:lpstr>
    </vt:vector>
  </TitlesOfParts>
  <Company>Mosteller &amp; Associates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Title:</dc:title>
  <dc:creator>jsayer</dc:creator>
  <cp:lastModifiedBy>vivek rao</cp:lastModifiedBy>
  <cp:revision>4</cp:revision>
  <dcterms:created xsi:type="dcterms:W3CDTF">2023-03-09T21:41:00Z</dcterms:created>
  <dcterms:modified xsi:type="dcterms:W3CDTF">2023-09-12T14:58:00Z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0x0101008681FD9876F7C643AFB33FA82B61BFC0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TaxKeyword">
    <vt:lpwstr/>
  </property>
  <property fmtid="{D5CDD505-2E9C-101B-9397-08002B2CF9AE}" pid="6" name="Document Management">
    <vt:lpwstr/>
  </property>
</Properties>
</file>